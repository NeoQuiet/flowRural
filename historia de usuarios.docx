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7E78" w:rsidRPr="00825F47" w:rsidRDefault="00387E78" w:rsidP="00941888">
      <w:pPr>
        <w:pStyle w:val="NormalItlico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problema da semana"/>
      </w:tblPr>
      <w:tblGrid>
        <w:gridCol w:w="9278"/>
      </w:tblGrid>
      <w:tr w:rsidR="00941888" w:rsidRPr="00825F47" w:rsidTr="0031212E">
        <w:trPr>
          <w:trHeight w:hRule="exact" w:val="816"/>
        </w:trPr>
        <w:tc>
          <w:tcPr>
            <w:tcW w:w="9457" w:type="dxa"/>
          </w:tcPr>
          <w:p w:rsidR="00941888" w:rsidRDefault="00CC3974" w:rsidP="00941888">
            <w:pPr>
              <w:spacing w:after="160" w:line="259" w:lineRule="auto"/>
              <w:rPr>
                <w:lang w:val="pt-BR"/>
              </w:rPr>
            </w:pPr>
            <w:bookmarkStart w:id="0" w:name="_Hlk522321710"/>
            <w:r>
              <w:rPr>
                <w:lang w:val="pt-BR"/>
              </w:rPr>
              <w:t xml:space="preserve">Como um </w:t>
            </w:r>
            <w:r w:rsidRPr="00B51419">
              <w:rPr>
                <w:b/>
                <w:bCs/>
                <w:highlight w:val="yellow"/>
                <w:lang w:val="pt-BR"/>
              </w:rPr>
              <w:t>usuário</w:t>
            </w:r>
            <w:r w:rsidRPr="00B51419">
              <w:rPr>
                <w:highlight w:val="yellow"/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CC3974" w:rsidRPr="00825F47" w:rsidRDefault="00CC3974" w:rsidP="00941888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eu quero </w:t>
            </w:r>
            <w:r w:rsidRPr="0031212E">
              <w:rPr>
                <w:b/>
                <w:bCs/>
                <w:lang w:val="pt-BR"/>
              </w:rPr>
              <w:t>acessar o aplicativo no meu dispositivo Android.</w:t>
            </w:r>
            <w:r>
              <w:rPr>
                <w:lang w:val="pt-BR"/>
              </w:rPr>
              <w:t xml:space="preserve"> </w:t>
            </w:r>
          </w:p>
        </w:tc>
      </w:tr>
      <w:tr w:rsidR="00CC3974" w:rsidRPr="00825F47" w:rsidTr="0031212E">
        <w:trPr>
          <w:trHeight w:hRule="exact" w:val="111"/>
        </w:trPr>
        <w:tc>
          <w:tcPr>
            <w:tcW w:w="9457" w:type="dxa"/>
          </w:tcPr>
          <w:p w:rsidR="00CC3974" w:rsidRDefault="00CC3974" w:rsidP="00941888">
            <w:pPr>
              <w:spacing w:after="160"/>
              <w:rPr>
                <w:lang w:val="pt-BR"/>
              </w:rPr>
            </w:pPr>
          </w:p>
        </w:tc>
      </w:tr>
      <w:bookmarkEnd w:id="0"/>
    </w:tbl>
    <w:p w:rsidR="00387E78" w:rsidRPr="00825F47" w:rsidRDefault="00387E78" w:rsidP="00941888">
      <w:pPr>
        <w:pStyle w:val="NormalEspaoAcima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941888" w:rsidRPr="00825F47" w:rsidTr="0031212E">
        <w:trPr>
          <w:trHeight w:hRule="exact" w:val="1587"/>
        </w:trPr>
        <w:tc>
          <w:tcPr>
            <w:tcW w:w="9278" w:type="dxa"/>
          </w:tcPr>
          <w:p w:rsidR="00941888" w:rsidRDefault="0031212E" w:rsidP="00941888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B51419">
              <w:rPr>
                <w:b/>
                <w:bCs/>
                <w:highlight w:val="yellow"/>
                <w:lang w:val="pt-BR"/>
              </w:rPr>
              <w:t>usuário,</w:t>
            </w:r>
            <w:r w:rsidRPr="0031212E">
              <w:rPr>
                <w:b/>
                <w:bCs/>
                <w:lang w:val="pt-BR"/>
              </w:rPr>
              <w:t xml:space="preserve"> </w:t>
            </w:r>
          </w:p>
          <w:p w:rsidR="0031212E" w:rsidRPr="00B51419" w:rsidRDefault="0031212E" w:rsidP="00941888">
            <w:pPr>
              <w:spacing w:after="160" w:line="259" w:lineRule="auto"/>
              <w:rPr>
                <w:color w:val="FF0000"/>
                <w:lang w:val="pt-BR"/>
              </w:rPr>
            </w:pPr>
            <w:r>
              <w:rPr>
                <w:lang w:val="pt-BR"/>
              </w:rPr>
              <w:t xml:space="preserve">eu quero </w:t>
            </w:r>
            <w:r w:rsidRPr="0031212E">
              <w:rPr>
                <w:b/>
                <w:bCs/>
                <w:lang w:val="pt-BR"/>
              </w:rPr>
              <w:t>cadastrar o meu email</w:t>
            </w:r>
          </w:p>
          <w:p w:rsidR="0031212E" w:rsidRPr="00825F47" w:rsidRDefault="0031212E" w:rsidP="00941888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para </w:t>
            </w:r>
            <w:r w:rsidRPr="0031212E">
              <w:rPr>
                <w:b/>
                <w:bCs/>
                <w:lang w:val="pt-BR"/>
              </w:rPr>
              <w:t>poder fazer login no aplicativo.</w:t>
            </w:r>
          </w:p>
        </w:tc>
      </w:tr>
    </w:tbl>
    <w:tbl>
      <w:tblPr>
        <w:tblStyle w:val="Tabelacomgrade"/>
        <w:tblpPr w:leftFromText="141" w:rightFromText="141" w:vertAnchor="text" w:tblpY="614"/>
        <w:tblW w:w="500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93"/>
      </w:tblGrid>
      <w:tr w:rsidR="0031212E" w:rsidRPr="00825F47" w:rsidTr="0031212E">
        <w:trPr>
          <w:trHeight w:hRule="exact" w:val="864"/>
        </w:trPr>
        <w:tc>
          <w:tcPr>
            <w:tcW w:w="9293" w:type="dxa"/>
          </w:tcPr>
          <w:p w:rsidR="0031212E" w:rsidRDefault="0031212E" w:rsidP="0031212E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31212E">
              <w:rPr>
                <w:b/>
                <w:bCs/>
                <w:lang w:val="pt-BR"/>
              </w:rPr>
              <w:t>usuário</w:t>
            </w:r>
            <w:r>
              <w:rPr>
                <w:lang w:val="pt-BR"/>
              </w:rPr>
              <w:t xml:space="preserve">, </w:t>
            </w:r>
          </w:p>
          <w:p w:rsidR="0031212E" w:rsidRDefault="0031212E" w:rsidP="0031212E">
            <w:pPr>
              <w:spacing w:after="160" w:line="259" w:lineRule="auto"/>
              <w:rPr>
                <w:b/>
                <w:bCs/>
                <w:lang w:val="pt-BR"/>
              </w:rPr>
            </w:pPr>
            <w:r>
              <w:rPr>
                <w:lang w:val="pt-BR"/>
              </w:rPr>
              <w:t xml:space="preserve">eu quero </w:t>
            </w:r>
            <w:r w:rsidRPr="0031212E">
              <w:rPr>
                <w:b/>
                <w:bCs/>
                <w:lang w:val="pt-BR"/>
              </w:rPr>
              <w:t xml:space="preserve">acessar o aplicativo </w:t>
            </w:r>
            <w:r>
              <w:rPr>
                <w:b/>
                <w:bCs/>
                <w:lang w:val="pt-BR"/>
              </w:rPr>
              <w:t>como visitante</w:t>
            </w:r>
          </w:p>
          <w:p w:rsidR="0031212E" w:rsidRDefault="0031212E" w:rsidP="0031212E">
            <w:pPr>
              <w:spacing w:after="160" w:line="259" w:lineRule="auto"/>
              <w:rPr>
                <w:b/>
                <w:bCs/>
                <w:lang w:val="pt-BR"/>
              </w:rPr>
            </w:pPr>
          </w:p>
          <w:p w:rsidR="0031212E" w:rsidRDefault="0031212E" w:rsidP="0031212E">
            <w:pPr>
              <w:spacing w:after="160" w:line="259" w:lineRule="au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ASDA</w:t>
            </w:r>
          </w:p>
          <w:p w:rsidR="0031212E" w:rsidRDefault="0031212E" w:rsidP="0031212E">
            <w:pPr>
              <w:spacing w:after="160" w:line="259" w:lineRule="au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ASDADSDA</w:t>
            </w:r>
          </w:p>
          <w:p w:rsidR="0031212E" w:rsidRDefault="0031212E" w:rsidP="0031212E">
            <w:pPr>
              <w:spacing w:after="160" w:line="259" w:lineRule="auto"/>
              <w:rPr>
                <w:b/>
                <w:bCs/>
                <w:lang w:val="pt-BR"/>
              </w:rPr>
            </w:pPr>
          </w:p>
          <w:p w:rsidR="0031212E" w:rsidRDefault="0031212E" w:rsidP="0031212E">
            <w:pPr>
              <w:spacing w:after="160" w:line="259" w:lineRule="au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paraPAALKSALKASDKSA</w:t>
            </w:r>
          </w:p>
          <w:p w:rsidR="0031212E" w:rsidRDefault="0031212E" w:rsidP="0031212E">
            <w:pPr>
              <w:spacing w:after="160" w:line="259" w:lineRule="auto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para </w:t>
            </w:r>
          </w:p>
          <w:p w:rsidR="0031212E" w:rsidRPr="00825F47" w:rsidRDefault="0031212E" w:rsidP="0031212E">
            <w:pPr>
              <w:spacing w:after="160" w:line="259" w:lineRule="auto"/>
              <w:rPr>
                <w:lang w:val="pt-BR"/>
              </w:rPr>
            </w:pPr>
          </w:p>
        </w:tc>
      </w:tr>
      <w:tr w:rsidR="0031212E" w:rsidRPr="00825F47" w:rsidTr="0031212E">
        <w:trPr>
          <w:trHeight w:hRule="exact" w:val="864"/>
        </w:trPr>
        <w:tc>
          <w:tcPr>
            <w:tcW w:w="9293" w:type="dxa"/>
          </w:tcPr>
          <w:p w:rsidR="0031212E" w:rsidRDefault="0031212E" w:rsidP="0031212E">
            <w:pPr>
              <w:spacing w:after="160"/>
              <w:rPr>
                <w:lang w:val="pt-BR"/>
              </w:rPr>
            </w:pPr>
            <w:r>
              <w:rPr>
                <w:lang w:val="pt-BR"/>
              </w:rPr>
              <w:t xml:space="preserve">para </w:t>
            </w:r>
            <w:r w:rsidRPr="0031212E">
              <w:rPr>
                <w:b/>
                <w:bCs/>
                <w:lang w:val="pt-BR"/>
              </w:rPr>
              <w:t>que não seja necessário me cadastrar.</w:t>
            </w:r>
          </w:p>
        </w:tc>
      </w:tr>
      <w:tr w:rsidR="0031212E" w:rsidRPr="00825F47" w:rsidTr="0031212E">
        <w:trPr>
          <w:trHeight w:hRule="exact" w:val="80"/>
        </w:trPr>
        <w:tc>
          <w:tcPr>
            <w:tcW w:w="9293" w:type="dxa"/>
          </w:tcPr>
          <w:p w:rsidR="0031212E" w:rsidRDefault="0031212E" w:rsidP="0031212E">
            <w:pPr>
              <w:spacing w:after="160"/>
              <w:rPr>
                <w:lang w:val="pt-BR"/>
              </w:rPr>
            </w:pPr>
          </w:p>
        </w:tc>
      </w:tr>
    </w:tbl>
    <w:p w:rsidR="0031212E" w:rsidRPr="00825F47" w:rsidRDefault="0031212E" w:rsidP="0031212E">
      <w:pPr>
        <w:pStyle w:val="NormalItlico"/>
        <w:rPr>
          <w:lang w:val="pt-BR"/>
        </w:rPr>
      </w:pPr>
    </w:p>
    <w:p w:rsidR="0031212E" w:rsidRPr="00825F47" w:rsidRDefault="0031212E" w:rsidP="0031212E">
      <w:pPr>
        <w:pStyle w:val="NormalEspaoAcima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31212E" w:rsidRPr="00825F47" w:rsidTr="0031212E">
        <w:trPr>
          <w:trHeight w:hRule="exact" w:val="1613"/>
        </w:trPr>
        <w:tc>
          <w:tcPr>
            <w:tcW w:w="9350" w:type="dxa"/>
          </w:tcPr>
          <w:p w:rsidR="0031212E" w:rsidRDefault="0031212E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B51419">
              <w:rPr>
                <w:b/>
                <w:bCs/>
                <w:highlight w:val="yellow"/>
                <w:lang w:val="pt-BR"/>
              </w:rPr>
              <w:t>usuário</w:t>
            </w:r>
            <w:r>
              <w:rPr>
                <w:lang w:val="pt-BR"/>
              </w:rPr>
              <w:t xml:space="preserve">, </w:t>
            </w:r>
          </w:p>
          <w:p w:rsidR="0031212E" w:rsidRDefault="0031212E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>eu</w:t>
            </w:r>
            <w:r w:rsidRPr="00581F1C">
              <w:rPr>
                <w:lang w:val="pt-BR"/>
              </w:rPr>
              <w:t xml:space="preserve"> quero </w:t>
            </w:r>
            <w:r w:rsidRPr="0031212E">
              <w:rPr>
                <w:b/>
                <w:bCs/>
                <w:lang w:val="pt-BR"/>
              </w:rPr>
              <w:t>fazer login no aplicativo</w:t>
            </w:r>
          </w:p>
          <w:p w:rsidR="0031212E" w:rsidRPr="00825F47" w:rsidRDefault="0031212E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para </w:t>
            </w:r>
            <w:r w:rsidRPr="0031212E">
              <w:rPr>
                <w:b/>
                <w:bCs/>
                <w:lang w:val="pt-BR"/>
              </w:rPr>
              <w:t xml:space="preserve">armazenar </w:t>
            </w:r>
            <w:r>
              <w:rPr>
                <w:b/>
                <w:bCs/>
                <w:lang w:val="pt-BR"/>
              </w:rPr>
              <w:t>meus anúncios.</w:t>
            </w:r>
          </w:p>
        </w:tc>
      </w:tr>
    </w:tbl>
    <w:p w:rsidR="0031212E" w:rsidRPr="00825F47" w:rsidRDefault="0031212E" w:rsidP="0031212E">
      <w:pPr>
        <w:pStyle w:val="SemEspaamento"/>
        <w:rPr>
          <w:lang w:val="pt-BR"/>
        </w:rPr>
      </w:pPr>
    </w:p>
    <w:p w:rsidR="0031212E" w:rsidRPr="00825F47" w:rsidRDefault="0031212E" w:rsidP="0031212E">
      <w:pPr>
        <w:pStyle w:val="NormalEspaoAcima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31212E" w:rsidRPr="00825F47" w:rsidTr="00CC53F2">
        <w:trPr>
          <w:trHeight w:hRule="exact" w:val="1613"/>
        </w:trPr>
        <w:tc>
          <w:tcPr>
            <w:tcW w:w="9350" w:type="dxa"/>
          </w:tcPr>
          <w:p w:rsidR="0031212E" w:rsidRDefault="0031212E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B51419">
              <w:rPr>
                <w:b/>
                <w:bCs/>
                <w:highlight w:val="yellow"/>
                <w:lang w:val="pt-BR"/>
              </w:rPr>
              <w:t>usuário</w:t>
            </w:r>
            <w:r w:rsidRPr="00B51419">
              <w:rPr>
                <w:highlight w:val="yellow"/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31212E" w:rsidRDefault="0031212E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visualizar uma tela </w:t>
            </w:r>
          </w:p>
          <w:p w:rsidR="0031212E" w:rsidRPr="00825F47" w:rsidRDefault="0031212E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para </w:t>
            </w:r>
            <w:r w:rsidR="00581F1C">
              <w:rPr>
                <w:b/>
                <w:bCs/>
                <w:lang w:val="pt-BR"/>
              </w:rPr>
              <w:t>inserir os dados de um anuncio</w:t>
            </w:r>
          </w:p>
        </w:tc>
      </w:tr>
    </w:tbl>
    <w:p w:rsidR="0031212E" w:rsidRPr="00825F47" w:rsidRDefault="0031212E" w:rsidP="0031212E">
      <w:pPr>
        <w:pStyle w:val="SemEspaamento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581F1C" w:rsidRPr="00825F47" w:rsidTr="00CC53F2">
        <w:trPr>
          <w:trHeight w:hRule="exact" w:val="1613"/>
        </w:trPr>
        <w:tc>
          <w:tcPr>
            <w:tcW w:w="9350" w:type="dxa"/>
          </w:tcPr>
          <w:p w:rsidR="00581F1C" w:rsidRDefault="00581F1C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Como um </w:t>
            </w:r>
            <w:r w:rsidRPr="00B51419">
              <w:rPr>
                <w:b/>
                <w:bCs/>
                <w:highlight w:val="yellow"/>
                <w:lang w:val="pt-BR"/>
              </w:rPr>
              <w:t>usuário</w:t>
            </w:r>
            <w:r w:rsidRPr="00B51419">
              <w:rPr>
                <w:highlight w:val="yellow"/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581F1C" w:rsidRPr="00825F47" w:rsidRDefault="00581F1C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criar um anuncio de serviço</w:t>
            </w:r>
          </w:p>
        </w:tc>
      </w:tr>
    </w:tbl>
    <w:p w:rsidR="00581F1C" w:rsidRPr="00825F47" w:rsidRDefault="00581F1C" w:rsidP="00581F1C">
      <w:pPr>
        <w:pStyle w:val="SemEspaamento"/>
        <w:rPr>
          <w:lang w:val="pt-BR"/>
        </w:rPr>
      </w:pPr>
    </w:p>
    <w:p w:rsidR="00581F1C" w:rsidRPr="00825F47" w:rsidRDefault="00581F1C" w:rsidP="00581F1C">
      <w:pPr>
        <w:pStyle w:val="NormalEspaoAcima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581F1C" w:rsidRPr="00825F47" w:rsidTr="00581F1C">
        <w:trPr>
          <w:trHeight w:hRule="exact" w:val="1068"/>
        </w:trPr>
        <w:tc>
          <w:tcPr>
            <w:tcW w:w="9350" w:type="dxa"/>
          </w:tcPr>
          <w:p w:rsidR="00581F1C" w:rsidRDefault="00581F1C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B51419">
              <w:rPr>
                <w:b/>
                <w:bCs/>
                <w:highlight w:val="yellow"/>
                <w:lang w:val="pt-BR"/>
              </w:rPr>
              <w:t>usuário</w:t>
            </w:r>
            <w:r w:rsidRPr="00B51419">
              <w:rPr>
                <w:highlight w:val="yellow"/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581F1C" w:rsidRPr="00825F47" w:rsidRDefault="00581F1C" w:rsidP="00581F1C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criar um anuncio de compra</w:t>
            </w:r>
          </w:p>
        </w:tc>
      </w:tr>
    </w:tbl>
    <w:p w:rsidR="00581F1C" w:rsidRPr="00825F47" w:rsidRDefault="00581F1C" w:rsidP="00581F1C">
      <w:pPr>
        <w:pStyle w:val="SemEspaamento"/>
        <w:rPr>
          <w:lang w:val="pt-BR"/>
        </w:rPr>
      </w:pPr>
    </w:p>
    <w:p w:rsidR="00581F1C" w:rsidRPr="00825F47" w:rsidRDefault="00581F1C" w:rsidP="00581F1C">
      <w:pPr>
        <w:pStyle w:val="NormalEspaoAcima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581F1C" w:rsidRPr="00825F47" w:rsidTr="00CC53F2">
        <w:trPr>
          <w:trHeight w:hRule="exact" w:val="1068"/>
        </w:trPr>
        <w:tc>
          <w:tcPr>
            <w:tcW w:w="9350" w:type="dxa"/>
          </w:tcPr>
          <w:p w:rsidR="00581F1C" w:rsidRDefault="00581F1C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B51419">
              <w:rPr>
                <w:b/>
                <w:bCs/>
                <w:highlight w:val="yellow"/>
                <w:lang w:val="pt-BR"/>
              </w:rPr>
              <w:t>usuário</w:t>
            </w:r>
            <w:r w:rsidRPr="00B51419">
              <w:rPr>
                <w:highlight w:val="yellow"/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581F1C" w:rsidRPr="00825F47" w:rsidRDefault="00581F1C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criar um anuncio de venda</w:t>
            </w:r>
          </w:p>
        </w:tc>
      </w:tr>
    </w:tbl>
    <w:p w:rsidR="00581F1C" w:rsidRPr="00825F47" w:rsidRDefault="00581F1C" w:rsidP="00581F1C">
      <w:pPr>
        <w:pStyle w:val="SemEspaamento"/>
        <w:rPr>
          <w:lang w:val="pt-BR"/>
        </w:rPr>
      </w:pPr>
    </w:p>
    <w:p w:rsidR="00581F1C" w:rsidRPr="00825F47" w:rsidRDefault="00581F1C" w:rsidP="00581F1C">
      <w:pPr>
        <w:pStyle w:val="NormalEspaoAcima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581F1C" w:rsidRPr="00825F47" w:rsidTr="00CC53F2">
        <w:trPr>
          <w:trHeight w:hRule="exact" w:val="1068"/>
        </w:trPr>
        <w:tc>
          <w:tcPr>
            <w:tcW w:w="9350" w:type="dxa"/>
          </w:tcPr>
          <w:p w:rsidR="00581F1C" w:rsidRDefault="00581F1C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31212E">
              <w:rPr>
                <w:b/>
                <w:bCs/>
                <w:lang w:val="pt-BR"/>
              </w:rPr>
              <w:t>usuário</w:t>
            </w:r>
            <w:r>
              <w:rPr>
                <w:lang w:val="pt-BR"/>
              </w:rPr>
              <w:t xml:space="preserve">, </w:t>
            </w:r>
          </w:p>
          <w:p w:rsidR="00581F1C" w:rsidRPr="00825F47" w:rsidRDefault="00581F1C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receber ofertas para meus anúncios criados.</w:t>
            </w:r>
          </w:p>
        </w:tc>
      </w:tr>
    </w:tbl>
    <w:p w:rsidR="00581F1C" w:rsidRPr="00825F47" w:rsidRDefault="00581F1C" w:rsidP="00581F1C">
      <w:pPr>
        <w:pStyle w:val="SemEspaamento"/>
        <w:rPr>
          <w:lang w:val="pt-BR"/>
        </w:rPr>
      </w:pPr>
    </w:p>
    <w:p w:rsidR="00581F1C" w:rsidRPr="00825F47" w:rsidRDefault="00581F1C" w:rsidP="00581F1C">
      <w:pPr>
        <w:pStyle w:val="SemEspaamento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581F1C" w:rsidRPr="00825F47" w:rsidTr="00CC53F2">
        <w:trPr>
          <w:trHeight w:hRule="exact" w:val="1068"/>
        </w:trPr>
        <w:tc>
          <w:tcPr>
            <w:tcW w:w="9350" w:type="dxa"/>
          </w:tcPr>
          <w:p w:rsidR="00581F1C" w:rsidRDefault="00581F1C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31212E">
              <w:rPr>
                <w:b/>
                <w:bCs/>
                <w:lang w:val="pt-BR"/>
              </w:rPr>
              <w:t>usuário</w:t>
            </w:r>
            <w:r>
              <w:rPr>
                <w:lang w:val="pt-BR"/>
              </w:rPr>
              <w:t xml:space="preserve">, </w:t>
            </w:r>
          </w:p>
          <w:p w:rsidR="00581F1C" w:rsidRPr="00825F47" w:rsidRDefault="00581F1C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 w:rsidR="00B51419">
              <w:rPr>
                <w:b/>
                <w:bCs/>
                <w:lang w:val="pt-BR"/>
              </w:rPr>
              <w:t>colocar uma data limite para receber ofertas em meus anúncios.</w:t>
            </w:r>
          </w:p>
        </w:tc>
      </w:tr>
    </w:tbl>
    <w:p w:rsidR="00581F1C" w:rsidRPr="00825F47" w:rsidRDefault="00581F1C" w:rsidP="00581F1C">
      <w:pPr>
        <w:pStyle w:val="SemEspaamento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B51419" w:rsidRPr="00825F47" w:rsidTr="00B51419">
        <w:trPr>
          <w:trHeight w:hRule="exact" w:val="1701"/>
        </w:trPr>
        <w:tc>
          <w:tcPr>
            <w:tcW w:w="9350" w:type="dxa"/>
          </w:tcPr>
          <w:p w:rsidR="00B51419" w:rsidRDefault="00B51419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31212E">
              <w:rPr>
                <w:b/>
                <w:bCs/>
                <w:lang w:val="pt-BR"/>
              </w:rPr>
              <w:t>usuário</w:t>
            </w:r>
            <w:r>
              <w:rPr>
                <w:lang w:val="pt-BR"/>
              </w:rPr>
              <w:t xml:space="preserve">, </w:t>
            </w:r>
          </w:p>
          <w:p w:rsidR="00B51419" w:rsidRDefault="00B51419" w:rsidP="00CC53F2">
            <w:pPr>
              <w:spacing w:after="160" w:line="259" w:lineRule="auto"/>
              <w:rPr>
                <w:b/>
                <w:bCs/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visualizar uma tela de oferta</w:t>
            </w:r>
          </w:p>
          <w:p w:rsidR="00B51419" w:rsidRPr="00825F47" w:rsidRDefault="00B51419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para </w:t>
            </w:r>
            <w:r w:rsidRPr="00B51419">
              <w:rPr>
                <w:b/>
                <w:bCs/>
                <w:lang w:val="pt-BR"/>
              </w:rPr>
              <w:t xml:space="preserve">que eu </w:t>
            </w:r>
            <w:r>
              <w:rPr>
                <w:b/>
                <w:bCs/>
                <w:lang w:val="pt-BR"/>
              </w:rPr>
              <w:t xml:space="preserve">possa </w:t>
            </w:r>
            <w:r w:rsidRPr="00B51419">
              <w:rPr>
                <w:b/>
                <w:bCs/>
                <w:lang w:val="pt-BR"/>
              </w:rPr>
              <w:t xml:space="preserve">inserir uma </w:t>
            </w:r>
            <w:r>
              <w:rPr>
                <w:b/>
                <w:bCs/>
                <w:lang w:val="pt-BR"/>
              </w:rPr>
              <w:t>proposta</w:t>
            </w:r>
            <w:r w:rsidRPr="00B51419">
              <w:rPr>
                <w:b/>
                <w:bCs/>
                <w:lang w:val="pt-BR"/>
              </w:rPr>
              <w:t xml:space="preserve"> no anuncio de outro usuário.</w:t>
            </w:r>
            <w:r>
              <w:rPr>
                <w:lang w:val="pt-BR"/>
              </w:rPr>
              <w:t xml:space="preserve"> </w:t>
            </w:r>
          </w:p>
        </w:tc>
      </w:tr>
    </w:tbl>
    <w:p w:rsidR="00B51419" w:rsidRPr="00825F47" w:rsidRDefault="00B51419" w:rsidP="00B51419">
      <w:pPr>
        <w:pStyle w:val="SemEspaamento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B51419" w:rsidRPr="00825F47" w:rsidTr="00B51419">
        <w:trPr>
          <w:trHeight w:hRule="exact" w:val="1701"/>
        </w:trPr>
        <w:tc>
          <w:tcPr>
            <w:tcW w:w="9278" w:type="dxa"/>
          </w:tcPr>
          <w:p w:rsidR="00B51419" w:rsidRDefault="00B51419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0B3E98">
              <w:rPr>
                <w:b/>
                <w:bCs/>
                <w:highlight w:val="yellow"/>
                <w:lang w:val="pt-BR"/>
              </w:rPr>
              <w:t>usuário</w:t>
            </w:r>
            <w:r w:rsidRPr="000B3E98">
              <w:rPr>
                <w:highlight w:val="yellow"/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B51419" w:rsidRDefault="00B51419" w:rsidP="00CC53F2">
            <w:pPr>
              <w:spacing w:after="160" w:line="259" w:lineRule="auto"/>
              <w:rPr>
                <w:b/>
                <w:bCs/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visualizar uma tela de busca</w:t>
            </w:r>
          </w:p>
          <w:p w:rsidR="00B51419" w:rsidRPr="00825F47" w:rsidRDefault="00B51419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para </w:t>
            </w:r>
            <w:r w:rsidRPr="00B51419">
              <w:rPr>
                <w:b/>
                <w:bCs/>
                <w:lang w:val="pt-BR"/>
              </w:rPr>
              <w:t xml:space="preserve">que eu possa buscar visualizar o perfil </w:t>
            </w:r>
            <w:r w:rsidR="000B3E98">
              <w:rPr>
                <w:b/>
                <w:bCs/>
                <w:lang w:val="pt-BR"/>
              </w:rPr>
              <w:t>d</w:t>
            </w:r>
            <w:r w:rsidRPr="00B51419">
              <w:rPr>
                <w:b/>
                <w:bCs/>
                <w:lang w:val="pt-BR"/>
              </w:rPr>
              <w:t xml:space="preserve">e outros usuários e seus </w:t>
            </w:r>
            <w:r w:rsidR="000B3E98" w:rsidRPr="00B51419">
              <w:rPr>
                <w:b/>
                <w:bCs/>
                <w:lang w:val="pt-BR"/>
              </w:rPr>
              <w:t>anúncios</w:t>
            </w:r>
            <w:r w:rsidRPr="00B51419">
              <w:rPr>
                <w:b/>
                <w:bCs/>
                <w:lang w:val="pt-BR"/>
              </w:rPr>
              <w:t>.</w:t>
            </w:r>
            <w:r>
              <w:rPr>
                <w:lang w:val="pt-BR"/>
              </w:rPr>
              <w:t xml:space="preserve"> </w:t>
            </w:r>
          </w:p>
        </w:tc>
      </w:tr>
      <w:tr w:rsidR="00B51419" w:rsidRPr="00825F47" w:rsidTr="00B51419">
        <w:trPr>
          <w:trHeight w:hRule="exact" w:val="1701"/>
        </w:trPr>
        <w:tc>
          <w:tcPr>
            <w:tcW w:w="9278" w:type="dxa"/>
          </w:tcPr>
          <w:p w:rsidR="00B51419" w:rsidRDefault="00B51419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Como um </w:t>
            </w:r>
            <w:r w:rsidRPr="0031212E">
              <w:rPr>
                <w:b/>
                <w:bCs/>
                <w:lang w:val="pt-BR"/>
              </w:rPr>
              <w:t>usuário</w:t>
            </w:r>
            <w:r>
              <w:rPr>
                <w:lang w:val="pt-BR"/>
              </w:rPr>
              <w:t xml:space="preserve">, </w:t>
            </w:r>
          </w:p>
          <w:p w:rsidR="00B51419" w:rsidRPr="000B3E98" w:rsidRDefault="00B51419" w:rsidP="00CC53F2">
            <w:pPr>
              <w:spacing w:after="160" w:line="259" w:lineRule="auto"/>
              <w:rPr>
                <w:b/>
                <w:bCs/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="000B3E98" w:rsidRPr="00581F1C">
              <w:rPr>
                <w:lang w:val="pt-BR"/>
              </w:rPr>
              <w:t>quero</w:t>
            </w:r>
            <w:r w:rsidR="000B3E98" w:rsidRPr="0031212E">
              <w:rPr>
                <w:b/>
                <w:bCs/>
                <w:lang w:val="pt-BR"/>
              </w:rPr>
              <w:t xml:space="preserve"> </w:t>
            </w:r>
            <w:r w:rsidR="000B3E98">
              <w:rPr>
                <w:b/>
                <w:bCs/>
                <w:lang w:val="pt-BR"/>
              </w:rPr>
              <w:t>buscar os produtos anunciados.</w:t>
            </w:r>
          </w:p>
        </w:tc>
      </w:tr>
    </w:tbl>
    <w:p w:rsidR="00B51419" w:rsidRPr="00825F47" w:rsidRDefault="00B51419" w:rsidP="00B51419">
      <w:pPr>
        <w:pStyle w:val="SemEspaamento"/>
        <w:rPr>
          <w:lang w:val="pt-BR"/>
        </w:rPr>
      </w:pPr>
    </w:p>
    <w:p w:rsidR="00B51419" w:rsidRPr="00825F47" w:rsidRDefault="00B51419" w:rsidP="00B51419">
      <w:pPr>
        <w:pStyle w:val="SemEspaamento"/>
        <w:rPr>
          <w:lang w:val="pt-BR"/>
        </w:rPr>
      </w:pPr>
    </w:p>
    <w:tbl>
      <w:tblPr>
        <w:tblStyle w:val="Tabelacomgrade"/>
        <w:tblW w:w="5037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347"/>
      </w:tblGrid>
      <w:tr w:rsidR="000B3E98" w:rsidRPr="00825F47" w:rsidTr="000B3E98">
        <w:trPr>
          <w:trHeight w:hRule="exact" w:val="1701"/>
        </w:trPr>
        <w:tc>
          <w:tcPr>
            <w:tcW w:w="9346" w:type="dxa"/>
          </w:tcPr>
          <w:p w:rsidR="000B3E98" w:rsidRDefault="000B3E98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31212E">
              <w:rPr>
                <w:b/>
                <w:bCs/>
                <w:lang w:val="pt-BR"/>
              </w:rPr>
              <w:t>usuário</w:t>
            </w:r>
            <w:r>
              <w:rPr>
                <w:lang w:val="pt-BR"/>
              </w:rPr>
              <w:t xml:space="preserve">, </w:t>
            </w:r>
          </w:p>
          <w:p w:rsidR="000B3E98" w:rsidRPr="000B3E98" w:rsidRDefault="000B3E98" w:rsidP="00CC53F2">
            <w:pPr>
              <w:spacing w:after="160" w:line="259" w:lineRule="auto"/>
              <w:rPr>
                <w:b/>
                <w:bCs/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buscar o perfil de um anunciante.</w:t>
            </w:r>
          </w:p>
        </w:tc>
      </w:tr>
    </w:tbl>
    <w:p w:rsidR="000B3E98" w:rsidRPr="00825F47" w:rsidRDefault="000B3E98" w:rsidP="000B3E98">
      <w:pPr>
        <w:pStyle w:val="SemEspaamento"/>
        <w:rPr>
          <w:lang w:val="pt-BR"/>
        </w:rPr>
      </w:pPr>
    </w:p>
    <w:p w:rsidR="000B3E98" w:rsidRPr="00825F47" w:rsidRDefault="000B3E98" w:rsidP="000B3E98">
      <w:pPr>
        <w:pStyle w:val="SemEspaamento"/>
        <w:rPr>
          <w:lang w:val="pt-BR"/>
        </w:rPr>
      </w:pPr>
    </w:p>
    <w:p w:rsidR="000B3E98" w:rsidRPr="00825F47" w:rsidRDefault="000B3E98" w:rsidP="000B3E98">
      <w:pPr>
        <w:pStyle w:val="SemEspaamento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0B3E98" w:rsidRPr="00825F47" w:rsidTr="000B3E98">
        <w:trPr>
          <w:trHeight w:hRule="exact" w:val="916"/>
        </w:trPr>
        <w:tc>
          <w:tcPr>
            <w:tcW w:w="9278" w:type="dxa"/>
          </w:tcPr>
          <w:p w:rsidR="000B3E98" w:rsidRDefault="000B3E98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0B3E98">
              <w:rPr>
                <w:b/>
                <w:bCs/>
                <w:highlight w:val="yellow"/>
                <w:lang w:val="pt-BR"/>
              </w:rPr>
              <w:t>usuário</w:t>
            </w:r>
            <w:r w:rsidRPr="000B3E98">
              <w:rPr>
                <w:highlight w:val="yellow"/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0B3E98" w:rsidRPr="000B3E98" w:rsidRDefault="000B3E98" w:rsidP="00CC53F2">
            <w:pPr>
              <w:spacing w:after="160" w:line="259" w:lineRule="auto"/>
              <w:rPr>
                <w:b/>
                <w:bCs/>
                <w:u w:val="single"/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editar um anuncio criado.</w:t>
            </w:r>
          </w:p>
        </w:tc>
      </w:tr>
    </w:tbl>
    <w:p w:rsidR="00941888" w:rsidRDefault="00941888" w:rsidP="00941888">
      <w:pPr>
        <w:pStyle w:val="SemEspaamento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0B3E98" w:rsidRPr="00825F47" w:rsidTr="00CC53F2">
        <w:trPr>
          <w:trHeight w:hRule="exact" w:val="916"/>
        </w:trPr>
        <w:tc>
          <w:tcPr>
            <w:tcW w:w="9278" w:type="dxa"/>
          </w:tcPr>
          <w:p w:rsidR="000B3E98" w:rsidRDefault="000B3E98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0B3E98">
              <w:rPr>
                <w:b/>
                <w:bCs/>
                <w:highlight w:val="yellow"/>
                <w:lang w:val="pt-BR"/>
              </w:rPr>
              <w:t>usuário</w:t>
            </w:r>
            <w:r w:rsidRPr="000B3E98">
              <w:rPr>
                <w:highlight w:val="yellow"/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0B3E98" w:rsidRPr="000B3E98" w:rsidRDefault="000B3E98" w:rsidP="00CC53F2">
            <w:pPr>
              <w:spacing w:after="160" w:line="259" w:lineRule="auto"/>
              <w:rPr>
                <w:b/>
                <w:bCs/>
                <w:u w:val="single"/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excluir um anuncio criado.</w:t>
            </w:r>
          </w:p>
        </w:tc>
      </w:tr>
    </w:tbl>
    <w:p w:rsidR="000B3E98" w:rsidRDefault="000B3E98" w:rsidP="00941888">
      <w:pPr>
        <w:pStyle w:val="SemEspaamento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0B3E98" w:rsidRPr="00825F47" w:rsidTr="00CC53F2">
        <w:trPr>
          <w:trHeight w:hRule="exact" w:val="916"/>
        </w:trPr>
        <w:tc>
          <w:tcPr>
            <w:tcW w:w="9278" w:type="dxa"/>
          </w:tcPr>
          <w:p w:rsidR="000B3E98" w:rsidRDefault="000B3E98" w:rsidP="00CC53F2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0B3E98">
              <w:rPr>
                <w:b/>
                <w:bCs/>
                <w:lang w:val="pt-BR"/>
              </w:rPr>
              <w:t>usuário</w:t>
            </w:r>
            <w:r w:rsidRPr="000B3E98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0B3E98" w:rsidRPr="000B3E98" w:rsidRDefault="000B3E98" w:rsidP="00CC53F2">
            <w:pPr>
              <w:spacing w:after="160" w:line="259" w:lineRule="auto"/>
              <w:rPr>
                <w:b/>
                <w:bCs/>
                <w:u w:val="single"/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mandar mensagem para o WhatsApp do anunciante.</w:t>
            </w:r>
          </w:p>
        </w:tc>
      </w:tr>
    </w:tbl>
    <w:p w:rsidR="000B3E98" w:rsidRDefault="000B3E98" w:rsidP="00941888">
      <w:pPr>
        <w:pStyle w:val="SemEspaamento"/>
        <w:rPr>
          <w:lang w:val="pt-BR"/>
        </w:rPr>
      </w:pPr>
    </w:p>
    <w:p w:rsidR="00BB39C7" w:rsidRDefault="00BB39C7" w:rsidP="00BB39C7">
      <w:pPr>
        <w:pStyle w:val="SemEspaamento"/>
        <w:rPr>
          <w:lang w:val="pt-BR"/>
        </w:rPr>
      </w:pPr>
    </w:p>
    <w:tbl>
      <w:tblPr>
        <w:tblStyle w:val="Tabelacomgrade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ela de caixa de resposta final"/>
      </w:tblPr>
      <w:tblGrid>
        <w:gridCol w:w="9278"/>
      </w:tblGrid>
      <w:tr w:rsidR="00BB39C7" w:rsidRPr="00825F47" w:rsidTr="00E71680">
        <w:trPr>
          <w:trHeight w:hRule="exact" w:val="916"/>
        </w:trPr>
        <w:tc>
          <w:tcPr>
            <w:tcW w:w="9278" w:type="dxa"/>
          </w:tcPr>
          <w:p w:rsidR="00BB39C7" w:rsidRDefault="00BB39C7" w:rsidP="00E71680">
            <w:pPr>
              <w:spacing w:after="160" w:line="259" w:lineRule="auto"/>
              <w:rPr>
                <w:lang w:val="pt-BR"/>
              </w:rPr>
            </w:pPr>
            <w:r>
              <w:rPr>
                <w:lang w:val="pt-BR"/>
              </w:rPr>
              <w:t xml:space="preserve">Como um </w:t>
            </w:r>
            <w:r w:rsidRPr="000B3E98">
              <w:rPr>
                <w:b/>
                <w:bCs/>
                <w:lang w:val="pt-BR"/>
              </w:rPr>
              <w:t>usuário</w:t>
            </w:r>
            <w:r w:rsidRPr="000B3E98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</w:p>
          <w:p w:rsidR="00BB39C7" w:rsidRPr="000B3E98" w:rsidRDefault="00BB39C7" w:rsidP="00E71680">
            <w:pPr>
              <w:spacing w:after="160" w:line="259" w:lineRule="auto"/>
              <w:rPr>
                <w:b/>
                <w:bCs/>
                <w:u w:val="single"/>
                <w:lang w:val="pt-BR"/>
              </w:rPr>
            </w:pPr>
            <w:r>
              <w:rPr>
                <w:lang w:val="pt-BR"/>
              </w:rPr>
              <w:t xml:space="preserve">eu </w:t>
            </w:r>
            <w:r w:rsidRPr="00581F1C">
              <w:rPr>
                <w:lang w:val="pt-BR"/>
              </w:rPr>
              <w:t>quero</w:t>
            </w:r>
            <w:r w:rsidRPr="0031212E">
              <w:rPr>
                <w:b/>
                <w:bCs/>
                <w:lang w:val="pt-BR"/>
              </w:rPr>
              <w:t xml:space="preserve"> </w:t>
            </w:r>
            <w:r>
              <w:rPr>
                <w:b/>
                <w:bCs/>
                <w:lang w:val="pt-BR"/>
              </w:rPr>
              <w:t>que meu perfil fique disponível para acesso quando criar um anuncio.</w:t>
            </w:r>
            <w:bookmarkStart w:id="1" w:name="_GoBack"/>
            <w:bookmarkEnd w:id="1"/>
          </w:p>
        </w:tc>
      </w:tr>
    </w:tbl>
    <w:p w:rsidR="00BB39C7" w:rsidRPr="00825F47" w:rsidRDefault="00BB39C7" w:rsidP="00941888">
      <w:pPr>
        <w:pStyle w:val="SemEspaamento"/>
        <w:rPr>
          <w:lang w:val="pt-BR"/>
        </w:rPr>
      </w:pPr>
    </w:p>
    <w:sectPr w:rsidR="00BB39C7" w:rsidRPr="00825F47" w:rsidSect="00825F47">
      <w:pgSz w:w="11906" w:h="16838" w:code="9"/>
      <w:pgMar w:top="1843" w:right="1304" w:bottom="629" w:left="1304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1BB4" w:rsidRDefault="004B1BB4" w:rsidP="00387E78">
      <w:pPr>
        <w:spacing w:after="0" w:line="240" w:lineRule="auto"/>
      </w:pPr>
      <w:r>
        <w:separator/>
      </w:r>
    </w:p>
  </w:endnote>
  <w:endnote w:type="continuationSeparator" w:id="0">
    <w:p w:rsidR="004B1BB4" w:rsidRDefault="004B1BB4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1BB4" w:rsidRDefault="004B1BB4" w:rsidP="00387E78">
      <w:pPr>
        <w:spacing w:after="0" w:line="240" w:lineRule="auto"/>
      </w:pPr>
      <w:r>
        <w:separator/>
      </w:r>
    </w:p>
  </w:footnote>
  <w:footnote w:type="continuationSeparator" w:id="0">
    <w:p w:rsidR="004B1BB4" w:rsidRDefault="004B1BB4" w:rsidP="00387E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9D"/>
    <w:rsid w:val="000B3E98"/>
    <w:rsid w:val="0021387D"/>
    <w:rsid w:val="00256B7E"/>
    <w:rsid w:val="0026702D"/>
    <w:rsid w:val="002B3D9D"/>
    <w:rsid w:val="0031212E"/>
    <w:rsid w:val="00387E78"/>
    <w:rsid w:val="004570D7"/>
    <w:rsid w:val="004A0D72"/>
    <w:rsid w:val="004B1BB4"/>
    <w:rsid w:val="004D7445"/>
    <w:rsid w:val="00581F1C"/>
    <w:rsid w:val="005D47DD"/>
    <w:rsid w:val="006A6D71"/>
    <w:rsid w:val="007040D2"/>
    <w:rsid w:val="00803004"/>
    <w:rsid w:val="00825F47"/>
    <w:rsid w:val="008568DE"/>
    <w:rsid w:val="00941888"/>
    <w:rsid w:val="00A835B2"/>
    <w:rsid w:val="00AD3960"/>
    <w:rsid w:val="00B51419"/>
    <w:rsid w:val="00BB39C7"/>
    <w:rsid w:val="00CC3974"/>
    <w:rsid w:val="00E600D0"/>
    <w:rsid w:val="00F8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C3648"/>
  <w15:chartTrackingRefBased/>
  <w15:docId w15:val="{4B2E3823-AD4B-4015-BDD0-685E0158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Ttulo1">
    <w:name w:val="heading 1"/>
    <w:basedOn w:val="Normal"/>
    <w:link w:val="Ttulo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941888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941888"/>
    <w:rPr>
      <w:sz w:val="22"/>
    </w:rPr>
  </w:style>
  <w:style w:type="table" w:styleId="Tabelacomgrade">
    <w:name w:val="Table Grid"/>
    <w:basedOn w:val="Tabela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941888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tulo">
    <w:name w:val="Title"/>
    <w:basedOn w:val="Normal"/>
    <w:link w:val="Ttulo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Forte">
    <w:name w:val="Strong"/>
    <w:basedOn w:val="Fontepargpadro"/>
    <w:uiPriority w:val="2"/>
    <w:qFormat/>
    <w:rsid w:val="00941888"/>
    <w:rPr>
      <w:b/>
      <w:bCs/>
    </w:rPr>
  </w:style>
  <w:style w:type="paragraph" w:customStyle="1" w:styleId="NormalItlico">
    <w:name w:val="Normal ‒ Itálico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nfaseIntensa">
    <w:name w:val="Intense Emphasis"/>
    <w:basedOn w:val="Fontepargpadro"/>
    <w:uiPriority w:val="3"/>
    <w:qFormat/>
    <w:rsid w:val="00941888"/>
    <w:rPr>
      <w:b/>
      <w:iCs/>
      <w:color w:val="auto"/>
      <w:sz w:val="28"/>
    </w:rPr>
  </w:style>
  <w:style w:type="character" w:styleId="TextodoEspaoReservado">
    <w:name w:val="Placeholder Text"/>
    <w:basedOn w:val="Fontepargpadro"/>
    <w:uiPriority w:val="99"/>
    <w:semiHidden/>
    <w:rsid w:val="00256B7E"/>
    <w:rPr>
      <w:color w:val="808080"/>
    </w:rPr>
  </w:style>
  <w:style w:type="paragraph" w:customStyle="1" w:styleId="NormalEspaoAcima">
    <w:name w:val="Normal ‒ Espaço Acima"/>
    <w:basedOn w:val="Normal"/>
    <w:uiPriority w:val="5"/>
    <w:qFormat/>
    <w:rsid w:val="00941888"/>
    <w:pPr>
      <w:spacing w:before="360"/>
    </w:p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AppData\Roaming\Microsoft\Templates\Problema%20da%20seman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Problema da semana</Template>
  <TotalTime>92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CAIO</cp:lastModifiedBy>
  <cp:revision>3</cp:revision>
  <dcterms:created xsi:type="dcterms:W3CDTF">2020-10-07T00:19:00Z</dcterms:created>
  <dcterms:modified xsi:type="dcterms:W3CDTF">2020-10-07T02:31:00Z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